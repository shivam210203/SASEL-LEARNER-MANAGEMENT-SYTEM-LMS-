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FEFC" w14:textId="434B6C1B" w:rsidR="007C7831" w:rsidRDefault="00FC0B93" w:rsidP="0025656E">
      <w:pPr>
        <w:pStyle w:val="GraphicAnchor"/>
      </w:pPr>
      <w:r>
        <w:rPr>
          <w:noProof/>
          <w:lang w:val="en-AU" w:eastAsia="en-AU"/>
        </w:rPr>
        <w:drawing>
          <wp:anchor distT="0" distB="0" distL="114300" distR="114300" simplePos="0" relativeHeight="251661310" behindDoc="0" locked="0" layoutInCell="1" allowOverlap="1" wp14:anchorId="5D4EF14F" wp14:editId="137CF668">
            <wp:simplePos x="0" y="0"/>
            <wp:positionH relativeFrom="margin">
              <wp:posOffset>3467100</wp:posOffset>
            </wp:positionH>
            <wp:positionV relativeFrom="page">
              <wp:posOffset>6355080</wp:posOffset>
            </wp:positionV>
            <wp:extent cx="2087880" cy="762000"/>
            <wp:effectExtent l="0" t="0" r="762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B32"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20C44C65" wp14:editId="4824E8D8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28EAF" id="Group 2" o:spid="_x0000_s1026" alt="&quot;&quot;" style="position:absolute;margin-left:-35pt;margin-top:-35pt;width:11in;height:612.75pt;z-index:-251659266;mso-width-relative:margin;mso-height-relative:margin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51A3E0FF" w14:textId="77777777" w:rsidTr="0061384F">
        <w:trPr>
          <w:trHeight w:val="2716"/>
        </w:trPr>
        <w:tc>
          <w:tcPr>
            <w:tcW w:w="1439" w:type="dxa"/>
          </w:tcPr>
          <w:p w14:paraId="6A42058D" w14:textId="77777777" w:rsidR="00C46B32" w:rsidRDefault="00C46B32" w:rsidP="0061384F"/>
        </w:tc>
        <w:tc>
          <w:tcPr>
            <w:tcW w:w="11032" w:type="dxa"/>
            <w:gridSpan w:val="6"/>
            <w:vAlign w:val="center"/>
          </w:tcPr>
          <w:p w14:paraId="326E738E" w14:textId="77777777" w:rsidR="00154B59" w:rsidRDefault="00154B59" w:rsidP="0061384F">
            <w:pPr>
              <w:pStyle w:val="Heading1"/>
              <w:jc w:val="right"/>
            </w:pPr>
            <w:r>
              <w:t>CERTIFICATE</w:t>
            </w:r>
          </w:p>
          <w:p w14:paraId="01DBE3AB" w14:textId="6816169D" w:rsidR="00C46B32" w:rsidRDefault="00154B59" w:rsidP="0061384F">
            <w:pPr>
              <w:pStyle w:val="Heading1"/>
              <w:jc w:val="right"/>
            </w:pPr>
            <w:r w:rsidRPr="00154B59">
              <w:rPr>
                <w:rFonts w:ascii="Lucida Calligraphy" w:hAnsi="Lucida Calligraphy"/>
                <w:sz w:val="56"/>
                <w:szCs w:val="56"/>
              </w:rPr>
              <w:t>Of</w:t>
            </w:r>
            <w:r>
              <w:t xml:space="preserve"> ACHIEVEMENT</w:t>
            </w:r>
          </w:p>
        </w:tc>
        <w:tc>
          <w:tcPr>
            <w:tcW w:w="1919" w:type="dxa"/>
            <w:gridSpan w:val="2"/>
          </w:tcPr>
          <w:p w14:paraId="6BB9CABF" w14:textId="1CA7D7BE" w:rsidR="00C46B32" w:rsidRDefault="00C46B32" w:rsidP="0061384F"/>
        </w:tc>
      </w:tr>
      <w:tr w:rsidR="005B09BE" w14:paraId="493EB129" w14:textId="77777777" w:rsidTr="0061384F">
        <w:trPr>
          <w:trHeight w:val="430"/>
        </w:trPr>
        <w:tc>
          <w:tcPr>
            <w:tcW w:w="14390" w:type="dxa"/>
            <w:gridSpan w:val="9"/>
          </w:tcPr>
          <w:p w14:paraId="16FB7EDD" w14:textId="18A03484" w:rsidR="005B09BE" w:rsidRDefault="00C46B32" w:rsidP="0061384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4517DB3" wp14:editId="2F92798F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DD3A2D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045ADBFE" w14:textId="77777777" w:rsidTr="0061384F">
        <w:trPr>
          <w:trHeight w:val="408"/>
        </w:trPr>
        <w:tc>
          <w:tcPr>
            <w:tcW w:w="2878" w:type="dxa"/>
            <w:gridSpan w:val="2"/>
          </w:tcPr>
          <w:p w14:paraId="051F59AD" w14:textId="77777777" w:rsidR="00292168" w:rsidRDefault="00292168" w:rsidP="0061384F"/>
        </w:tc>
        <w:tc>
          <w:tcPr>
            <w:tcW w:w="8634" w:type="dxa"/>
            <w:gridSpan w:val="4"/>
            <w:vAlign w:val="center"/>
          </w:tcPr>
          <w:p w14:paraId="1EBFE4EB" w14:textId="77777777" w:rsidR="00292168" w:rsidRPr="00292168" w:rsidRDefault="00000000" w:rsidP="0061384F">
            <w:pPr>
              <w:pStyle w:val="Heading2"/>
            </w:pPr>
            <w:sdt>
              <w:sdtPr>
                <w:id w:val="2065522394"/>
                <w:placeholder>
                  <w:docPart w:val="0128AB7F611844B8966354B9287104D9"/>
                </w:placeholder>
                <w:temporary/>
                <w:showingPlcHdr/>
                <w15:appearance w15:val="hidden"/>
              </w:sdtPr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42BDBF26" w14:textId="4706EF55" w:rsidR="00292168" w:rsidRDefault="00292168" w:rsidP="0061384F"/>
        </w:tc>
      </w:tr>
      <w:tr w:rsidR="005B09BE" w14:paraId="6707BEA6" w14:textId="77777777" w:rsidTr="0061384F">
        <w:trPr>
          <w:trHeight w:val="854"/>
        </w:trPr>
        <w:tc>
          <w:tcPr>
            <w:tcW w:w="14390" w:type="dxa"/>
            <w:gridSpan w:val="9"/>
          </w:tcPr>
          <w:p w14:paraId="2CB641D1" w14:textId="39AC24F8" w:rsidR="005B09BE" w:rsidRDefault="005B09BE" w:rsidP="0061384F"/>
        </w:tc>
      </w:tr>
      <w:tr w:rsidR="00292168" w14:paraId="3B247FF9" w14:textId="77777777" w:rsidTr="0061384F">
        <w:tc>
          <w:tcPr>
            <w:tcW w:w="1439" w:type="dxa"/>
          </w:tcPr>
          <w:p w14:paraId="2F29CA56" w14:textId="4DBF5DC1" w:rsidR="00292168" w:rsidRDefault="00292168" w:rsidP="0061384F"/>
        </w:tc>
        <w:tc>
          <w:tcPr>
            <w:tcW w:w="11512" w:type="dxa"/>
            <w:gridSpan w:val="7"/>
          </w:tcPr>
          <w:p w14:paraId="71440B86" w14:textId="37BC281B" w:rsidR="00292168" w:rsidRDefault="00956579" w:rsidP="0061384F">
            <w:pPr>
              <w:pStyle w:val="Heading1Alt"/>
            </w:pPr>
            <w:r>
              <w:t>NAME</w:t>
            </w:r>
            <w:r w:rsidR="0061384F">
              <w:t>_LEARNER</w:t>
            </w:r>
          </w:p>
        </w:tc>
        <w:tc>
          <w:tcPr>
            <w:tcW w:w="1439" w:type="dxa"/>
          </w:tcPr>
          <w:p w14:paraId="5A7AFC0E" w14:textId="77777777" w:rsidR="00292168" w:rsidRDefault="00292168" w:rsidP="0061384F"/>
        </w:tc>
      </w:tr>
      <w:tr w:rsidR="00292168" w14:paraId="60387BFC" w14:textId="77777777" w:rsidTr="0061384F">
        <w:tc>
          <w:tcPr>
            <w:tcW w:w="2878" w:type="dxa"/>
            <w:gridSpan w:val="2"/>
          </w:tcPr>
          <w:p w14:paraId="024E59F7" w14:textId="77777777" w:rsidR="00292168" w:rsidRDefault="00292168" w:rsidP="0061384F"/>
        </w:tc>
        <w:tc>
          <w:tcPr>
            <w:tcW w:w="2878" w:type="dxa"/>
            <w:gridSpan w:val="2"/>
          </w:tcPr>
          <w:p w14:paraId="12DDF86E" w14:textId="77777777" w:rsidR="00292168" w:rsidRDefault="00C46B32" w:rsidP="0061384F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1F045923" wp14:editId="0F4BC00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193040</wp:posOffset>
                      </wp:positionV>
                      <wp:extent cx="4267200" cy="266700"/>
                      <wp:effectExtent l="0" t="0" r="0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E4ADC" id="Rectangle 23" o:spid="_x0000_s1026" alt="&quot;&quot;" style="position:absolute;margin-left:48.1pt;margin-top:15.2pt;width:336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68904111" w14:textId="77777777" w:rsidR="00292168" w:rsidRDefault="00292168" w:rsidP="0061384F"/>
        </w:tc>
        <w:tc>
          <w:tcPr>
            <w:tcW w:w="2878" w:type="dxa"/>
          </w:tcPr>
          <w:p w14:paraId="011D275C" w14:textId="77777777" w:rsidR="00292168" w:rsidRDefault="00292168" w:rsidP="0061384F"/>
        </w:tc>
        <w:tc>
          <w:tcPr>
            <w:tcW w:w="2878" w:type="dxa"/>
            <w:gridSpan w:val="3"/>
          </w:tcPr>
          <w:p w14:paraId="567BA367" w14:textId="77777777" w:rsidR="00292168" w:rsidRDefault="00292168" w:rsidP="0061384F"/>
        </w:tc>
      </w:tr>
      <w:tr w:rsidR="005B09BE" w14:paraId="421E6D71" w14:textId="77777777" w:rsidTr="0061384F">
        <w:trPr>
          <w:trHeight w:val="342"/>
        </w:trPr>
        <w:tc>
          <w:tcPr>
            <w:tcW w:w="2878" w:type="dxa"/>
            <w:gridSpan w:val="2"/>
          </w:tcPr>
          <w:p w14:paraId="71F9687B" w14:textId="77777777" w:rsidR="005B09BE" w:rsidRDefault="005B09BE" w:rsidP="0061384F"/>
        </w:tc>
        <w:tc>
          <w:tcPr>
            <w:tcW w:w="8634" w:type="dxa"/>
            <w:gridSpan w:val="4"/>
            <w:vAlign w:val="center"/>
          </w:tcPr>
          <w:p w14:paraId="082A3325" w14:textId="6CD2CC96" w:rsidR="005B09BE" w:rsidRDefault="00000000" w:rsidP="0061384F">
            <w:pPr>
              <w:pStyle w:val="Heading2"/>
            </w:pPr>
            <w:sdt>
              <w:sdtPr>
                <w:id w:val="604704577"/>
                <w:placeholder>
                  <w:docPart w:val="6C26595972CC4030AD763A1BC29BE5CB"/>
                </w:placeholder>
                <w:temporary/>
                <w:showingPlcHdr/>
                <w15:appearance w15:val="hidden"/>
              </w:sdtPr>
              <w:sdtContent>
                <w:r w:rsidR="00EE5A14" w:rsidRPr="005B09BE">
                  <w:t>HAS SUCCESSFULLY COMPLETED THE</w:t>
                </w:r>
              </w:sdtContent>
            </w:sdt>
            <w:r w:rsidR="00956579">
              <w:t xml:space="preserve"> COURSE ON </w:t>
            </w:r>
          </w:p>
        </w:tc>
        <w:tc>
          <w:tcPr>
            <w:tcW w:w="2878" w:type="dxa"/>
            <w:gridSpan w:val="3"/>
          </w:tcPr>
          <w:p w14:paraId="55F8BAAD" w14:textId="77777777" w:rsidR="005B09BE" w:rsidRDefault="005B09BE" w:rsidP="0061384F"/>
        </w:tc>
      </w:tr>
      <w:tr w:rsidR="005B09BE" w14:paraId="6AD28F98" w14:textId="77777777" w:rsidTr="0061384F">
        <w:trPr>
          <w:trHeight w:val="412"/>
        </w:trPr>
        <w:tc>
          <w:tcPr>
            <w:tcW w:w="2878" w:type="dxa"/>
            <w:gridSpan w:val="2"/>
          </w:tcPr>
          <w:p w14:paraId="245965CA" w14:textId="77777777" w:rsidR="005B09BE" w:rsidRDefault="005B09BE" w:rsidP="0061384F"/>
        </w:tc>
        <w:tc>
          <w:tcPr>
            <w:tcW w:w="8634" w:type="dxa"/>
            <w:gridSpan w:val="4"/>
            <w:vAlign w:val="center"/>
          </w:tcPr>
          <w:p w14:paraId="14A2B2C7" w14:textId="117D64F0" w:rsidR="005B09BE" w:rsidRPr="005B09BE" w:rsidRDefault="005B09BE" w:rsidP="0061384F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0B13F34" w14:textId="5E66C286" w:rsidR="005B09BE" w:rsidRDefault="005B09BE" w:rsidP="0061384F"/>
        </w:tc>
      </w:tr>
      <w:tr w:rsidR="005B09BE" w14:paraId="0DF01B01" w14:textId="77777777" w:rsidTr="0061384F">
        <w:trPr>
          <w:trHeight w:val="582"/>
        </w:trPr>
        <w:tc>
          <w:tcPr>
            <w:tcW w:w="2878" w:type="dxa"/>
            <w:gridSpan w:val="2"/>
          </w:tcPr>
          <w:p w14:paraId="2ADBB507" w14:textId="77777777" w:rsidR="005B09BE" w:rsidRDefault="005B09BE" w:rsidP="0061384F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49BC9C4B" w14:textId="437504E4" w:rsidR="005B09BE" w:rsidRPr="005B09BE" w:rsidRDefault="0061384F" w:rsidP="0061384F">
            <w:pPr>
              <w:pStyle w:val="Heading3"/>
            </w:pPr>
            <w:proofErr w:type="spellStart"/>
            <w:r>
              <w:t>c</w:t>
            </w:r>
            <w:r w:rsidR="00956579">
              <w:t>ourse</w:t>
            </w:r>
            <w:r>
              <w:t>_name</w:t>
            </w:r>
            <w:proofErr w:type="spellEnd"/>
          </w:p>
        </w:tc>
        <w:tc>
          <w:tcPr>
            <w:tcW w:w="2878" w:type="dxa"/>
            <w:gridSpan w:val="3"/>
          </w:tcPr>
          <w:p w14:paraId="63C4BF69" w14:textId="6329A0E7" w:rsidR="005B09BE" w:rsidRDefault="005B09BE" w:rsidP="0061384F"/>
        </w:tc>
      </w:tr>
      <w:tr w:rsidR="005B09BE" w14:paraId="0D29E9F6" w14:textId="77777777" w:rsidTr="0061384F">
        <w:trPr>
          <w:trHeight w:val="666"/>
        </w:trPr>
        <w:tc>
          <w:tcPr>
            <w:tcW w:w="2878" w:type="dxa"/>
            <w:gridSpan w:val="2"/>
          </w:tcPr>
          <w:p w14:paraId="4F48B281" w14:textId="77777777" w:rsidR="005B09BE" w:rsidRDefault="005B09BE" w:rsidP="0061384F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32F4E118" w14:textId="2FB8B5B5" w:rsidR="005B09BE" w:rsidRPr="005B09BE" w:rsidRDefault="005B09BE" w:rsidP="0061384F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76C3493" w14:textId="176A5ADC" w:rsidR="005B09BE" w:rsidRDefault="005B09BE" w:rsidP="0061384F"/>
        </w:tc>
      </w:tr>
      <w:tr w:rsidR="005B09BE" w14:paraId="12C703BB" w14:textId="77777777" w:rsidTr="0061384F">
        <w:trPr>
          <w:trHeight w:val="666"/>
        </w:trPr>
        <w:tc>
          <w:tcPr>
            <w:tcW w:w="1439" w:type="dxa"/>
          </w:tcPr>
          <w:p w14:paraId="1C012DE7" w14:textId="77777777" w:rsidR="005B09BE" w:rsidRDefault="005B09BE" w:rsidP="0061384F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744ABED9" w14:textId="1E7F0344" w:rsidR="005B09BE" w:rsidRPr="005B09BE" w:rsidRDefault="00000000" w:rsidP="0061384F">
            <w:pPr>
              <w:jc w:val="center"/>
            </w:pPr>
            <w:sdt>
              <w:sdtPr>
                <w:id w:val="-922110409"/>
                <w:placeholder>
                  <w:docPart w:val="3A863341B24E41E19DF06100FD43B636"/>
                </w:placeholder>
                <w15:appearance w15:val="hidden"/>
              </w:sdtPr>
              <w:sdtContent>
                <w:r w:rsidR="00956579">
                  <w:t>Date</w:t>
                </w:r>
              </w:sdtContent>
            </w:sdt>
          </w:p>
        </w:tc>
        <w:tc>
          <w:tcPr>
            <w:tcW w:w="1439" w:type="dxa"/>
            <w:vAlign w:val="center"/>
          </w:tcPr>
          <w:p w14:paraId="7288730E" w14:textId="77777777" w:rsidR="005B09BE" w:rsidRPr="005B09BE" w:rsidRDefault="005B09BE" w:rsidP="0061384F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5506696B" w14:textId="28F7BE47" w:rsidR="0061384F" w:rsidRDefault="0061384F" w:rsidP="0061384F">
            <w:pPr>
              <w:jc w:val="center"/>
            </w:pPr>
          </w:p>
          <w:p w14:paraId="6D3114B7" w14:textId="3C1EEDCB" w:rsidR="0061384F" w:rsidRDefault="0061384F" w:rsidP="006138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F4DD36" wp14:editId="4400FF27">
                  <wp:extent cx="1557020" cy="415290"/>
                  <wp:effectExtent l="0" t="0" r="508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7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02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2D366" w14:textId="29ADD59C" w:rsidR="0061384F" w:rsidRDefault="00956579" w:rsidP="0061384F">
            <w:pPr>
              <w:jc w:val="center"/>
            </w:pPr>
            <w:r>
              <w:t>SHIVAM SINGH, Founder SASEL Learning Platform</w:t>
            </w:r>
          </w:p>
        </w:tc>
        <w:tc>
          <w:tcPr>
            <w:tcW w:w="1439" w:type="dxa"/>
          </w:tcPr>
          <w:p w14:paraId="2264DEE0" w14:textId="77777777" w:rsidR="005B09BE" w:rsidRDefault="005B09BE" w:rsidP="0061384F"/>
        </w:tc>
      </w:tr>
      <w:tr w:rsidR="005B09BE" w14:paraId="4E11EF20" w14:textId="77777777" w:rsidTr="0061384F">
        <w:trPr>
          <w:trHeight w:val="490"/>
        </w:trPr>
        <w:tc>
          <w:tcPr>
            <w:tcW w:w="2878" w:type="dxa"/>
            <w:gridSpan w:val="2"/>
          </w:tcPr>
          <w:p w14:paraId="77E6D3EE" w14:textId="77777777" w:rsidR="005B09BE" w:rsidRDefault="005B09BE" w:rsidP="0061384F"/>
        </w:tc>
        <w:tc>
          <w:tcPr>
            <w:tcW w:w="8634" w:type="dxa"/>
            <w:gridSpan w:val="4"/>
            <w:vAlign w:val="center"/>
          </w:tcPr>
          <w:p w14:paraId="6D5D37BC" w14:textId="77777777" w:rsidR="005B09BE" w:rsidRPr="005B09BE" w:rsidRDefault="005B09BE" w:rsidP="0061384F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2C302541" w14:textId="77777777" w:rsidR="005B09BE" w:rsidRDefault="005B09BE" w:rsidP="0061384F"/>
        </w:tc>
      </w:tr>
      <w:tr w:rsidR="005B09BE" w14:paraId="21E21B05" w14:textId="77777777" w:rsidTr="0061384F">
        <w:trPr>
          <w:trHeight w:val="985"/>
        </w:trPr>
        <w:tc>
          <w:tcPr>
            <w:tcW w:w="2878" w:type="dxa"/>
            <w:gridSpan w:val="2"/>
          </w:tcPr>
          <w:p w14:paraId="210F8787" w14:textId="77777777" w:rsidR="005B09BE" w:rsidRDefault="005B09BE" w:rsidP="0061384F"/>
        </w:tc>
        <w:tc>
          <w:tcPr>
            <w:tcW w:w="2878" w:type="dxa"/>
            <w:gridSpan w:val="2"/>
            <w:vAlign w:val="center"/>
          </w:tcPr>
          <w:p w14:paraId="6BCF04E8" w14:textId="77777777" w:rsidR="005B09BE" w:rsidRPr="005B09BE" w:rsidRDefault="005B09BE" w:rsidP="0061384F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7FFC2154" w14:textId="3F019F1B" w:rsidR="005B09BE" w:rsidRPr="00956579" w:rsidRDefault="005B09BE" w:rsidP="0061384F">
            <w:pPr>
              <w:pStyle w:val="Heading2"/>
              <w:jc w:val="left"/>
            </w:pPr>
          </w:p>
        </w:tc>
        <w:tc>
          <w:tcPr>
            <w:tcW w:w="2878" w:type="dxa"/>
            <w:vAlign w:val="center"/>
          </w:tcPr>
          <w:p w14:paraId="069786D6" w14:textId="2C4A3AE9" w:rsidR="005B09BE" w:rsidRPr="005B09BE" w:rsidRDefault="005B09BE" w:rsidP="0061384F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E1C61D5" w14:textId="77777777" w:rsidR="005B09BE" w:rsidRDefault="005B09BE" w:rsidP="0061384F"/>
        </w:tc>
      </w:tr>
    </w:tbl>
    <w:p w14:paraId="7A33655B" w14:textId="71CD6F1D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5400C" w14:textId="77777777" w:rsidR="008C7C4F" w:rsidRDefault="008C7C4F" w:rsidP="00E274A2">
      <w:r>
        <w:separator/>
      </w:r>
    </w:p>
  </w:endnote>
  <w:endnote w:type="continuationSeparator" w:id="0">
    <w:p w14:paraId="169BE0EA" w14:textId="77777777" w:rsidR="008C7C4F" w:rsidRDefault="008C7C4F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39DAB" w14:textId="77777777" w:rsidR="008C7C4F" w:rsidRDefault="008C7C4F" w:rsidP="00E274A2">
      <w:r>
        <w:separator/>
      </w:r>
    </w:p>
  </w:footnote>
  <w:footnote w:type="continuationSeparator" w:id="0">
    <w:p w14:paraId="044B39DB" w14:textId="77777777" w:rsidR="008C7C4F" w:rsidRDefault="008C7C4F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79"/>
    <w:rsid w:val="000017A0"/>
    <w:rsid w:val="000A641B"/>
    <w:rsid w:val="00114D8E"/>
    <w:rsid w:val="0012521F"/>
    <w:rsid w:val="00154B59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1384F"/>
    <w:rsid w:val="006C60E6"/>
    <w:rsid w:val="0074596A"/>
    <w:rsid w:val="00793A50"/>
    <w:rsid w:val="007C7831"/>
    <w:rsid w:val="008C7C4F"/>
    <w:rsid w:val="00956579"/>
    <w:rsid w:val="00A034F8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  <w:rsid w:val="00FB7FA4"/>
    <w:rsid w:val="00FC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52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va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28AB7F611844B8966354B92871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51D1D-B735-43F6-B904-88CC40961C75}"/>
      </w:docPartPr>
      <w:docPartBody>
        <w:p w:rsidR="00F36C9F" w:rsidRDefault="00C7113E">
          <w:pPr>
            <w:pStyle w:val="0128AB7F611844B8966354B9287104D9"/>
          </w:pPr>
          <w:r w:rsidRPr="00292168">
            <w:t>THIS ACKNOWLEDGES THAT</w:t>
          </w:r>
        </w:p>
      </w:docPartBody>
    </w:docPart>
    <w:docPart>
      <w:docPartPr>
        <w:name w:val="6C26595972CC4030AD763A1BC29BE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5560E-5194-4038-AEF2-6763D79BC422}"/>
      </w:docPartPr>
      <w:docPartBody>
        <w:p w:rsidR="00F36C9F" w:rsidRDefault="00C7113E">
          <w:pPr>
            <w:pStyle w:val="6C26595972CC4030AD763A1BC29BE5CB"/>
          </w:pPr>
          <w:r w:rsidRPr="005B09BE">
            <w:t>HAS SUCCESSFULLY COMPLETED THE</w:t>
          </w:r>
        </w:p>
      </w:docPartBody>
    </w:docPart>
    <w:docPart>
      <w:docPartPr>
        <w:name w:val="3A863341B24E41E19DF06100FD43B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7A44-198C-4C41-BFDF-C605846A1F65}"/>
      </w:docPartPr>
      <w:docPartBody>
        <w:p w:rsidR="00F36C9F" w:rsidRDefault="00C7113E">
          <w:pPr>
            <w:pStyle w:val="3A863341B24E41E19DF06100FD43B636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3E"/>
    <w:rsid w:val="00621FD9"/>
    <w:rsid w:val="006407E7"/>
    <w:rsid w:val="00C7113E"/>
    <w:rsid w:val="00F3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CC9DDA23C640D18A77E37E415F55F0">
    <w:name w:val="2FCC9DDA23C640D18A77E37E415F55F0"/>
  </w:style>
  <w:style w:type="paragraph" w:customStyle="1" w:styleId="0128AB7F611844B8966354B9287104D9">
    <w:name w:val="0128AB7F611844B8966354B9287104D9"/>
  </w:style>
  <w:style w:type="paragraph" w:customStyle="1" w:styleId="6C26595972CC4030AD763A1BC29BE5CB">
    <w:name w:val="6C26595972CC4030AD763A1BC29BE5CB"/>
  </w:style>
  <w:style w:type="paragraph" w:customStyle="1" w:styleId="3A863341B24E41E19DF06100FD43B636">
    <w:name w:val="3A863341B24E41E19DF06100FD43B6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2023-10-03T14:38:00Z</dcterms:created>
  <dcterms:modified xsi:type="dcterms:W3CDTF">2023-11-08T15:55:00Z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